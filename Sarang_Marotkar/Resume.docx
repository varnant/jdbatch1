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alias w:val="Author"/>
        <w:tag w:val=""/>
        <w:id w:val="-1057703664"/>
        <w:placeholder>
          <w:docPart w:val="16DE074141A441D2AE6644A75492F76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/>
      </w:sdtPr>
      <w:sdtContent>
        <w:p w14:paraId="5A94E16E" w14:textId="558792DA" w:rsidR="00320560" w:rsidRDefault="00C00833">
          <w:pPr>
            <w:pStyle w:val="Title"/>
          </w:pPr>
          <w:r>
            <w:t>Sarang Dinesh marotkar</w:t>
          </w:r>
        </w:p>
      </w:sdtContent>
    </w:sdt>
    <w:p w14:paraId="1C992D67" w14:textId="78B33DB7" w:rsidR="00320560" w:rsidRDefault="00C00833" w:rsidP="00A16D47">
      <w:r>
        <w:t xml:space="preserve">Near </w:t>
      </w:r>
      <w:proofErr w:type="spellStart"/>
      <w:r>
        <w:t>bhavani</w:t>
      </w:r>
      <w:proofErr w:type="spellEnd"/>
      <w:r>
        <w:t xml:space="preserve"> mandir</w:t>
      </w:r>
      <w:r w:rsidR="00320560">
        <w:t xml:space="preserve"> | </w:t>
      </w:r>
      <w:r>
        <w:t>Nagpur,Mohpa-441502</w:t>
      </w:r>
      <w:r w:rsidR="00320560">
        <w:t xml:space="preserve"> | </w:t>
      </w:r>
      <w:r>
        <w:t>9764687761</w:t>
      </w:r>
      <w:r w:rsidR="00320560">
        <w:t xml:space="preserve"> | </w:t>
      </w:r>
      <w:r>
        <w:t>sarangmarotkar99@gmail.com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0" w:type="dxa"/>
          <w:bottom w:w="29" w:type="dxa"/>
          <w:right w:w="0" w:type="dxa"/>
        </w:tblCellMar>
        <w:tblLook w:val="04A0" w:firstRow="1" w:lastRow="0" w:firstColumn="1" w:lastColumn="0" w:noHBand="0" w:noVBand="1"/>
        <w:tblDescription w:val="Resume content table"/>
      </w:tblPr>
      <w:tblGrid>
        <w:gridCol w:w="8517"/>
        <w:gridCol w:w="1472"/>
      </w:tblGrid>
      <w:tr w:rsidR="00F75D2E" w14:paraId="29A4F996" w14:textId="77777777" w:rsidTr="00320560">
        <w:sdt>
          <w:sdtPr>
            <w:id w:val="1987511812"/>
            <w:placeholder>
              <w:docPart w:val="BBE1137B41924447839CCE8138435FFF"/>
            </w:placeholder>
            <w:temporary/>
            <w:showingPlcHdr/>
            <w15:appearance w15:val="hidden"/>
          </w:sdtPr>
          <w:sdtContent>
            <w:tc>
              <w:tcPr>
                <w:tcW w:w="7981" w:type="dxa"/>
                <w:tcMar>
                  <w:top w:w="576" w:type="dxa"/>
                  <w:bottom w:w="0" w:type="dxa"/>
                  <w:right w:w="144" w:type="dxa"/>
                </w:tcMar>
                <w:vAlign w:val="bottom"/>
              </w:tcPr>
              <w:p w14:paraId="3B6F863C" w14:textId="77777777" w:rsidR="00F75D2E" w:rsidRDefault="00A16D47">
                <w:pPr>
                  <w:pStyle w:val="Heading1"/>
                </w:pPr>
                <w:r>
                  <w:t>Objective</w:t>
                </w:r>
              </w:p>
            </w:tc>
          </w:sdtContent>
        </w:sdt>
        <w:tc>
          <w:tcPr>
            <w:tcW w:w="1379" w:type="dxa"/>
            <w:tcMar>
              <w:top w:w="576" w:type="dxa"/>
            </w:tcMar>
          </w:tcPr>
          <w:p w14:paraId="407D8004" w14:textId="77777777" w:rsidR="00F75D2E" w:rsidRDefault="00F75D2E">
            <w:pPr>
              <w:pStyle w:val="Heading1"/>
            </w:pPr>
          </w:p>
        </w:tc>
      </w:tr>
      <w:tr w:rsidR="00F75D2E" w14:paraId="2453E519" w14:textId="77777777" w:rsidTr="00320560">
        <w:tc>
          <w:tcPr>
            <w:tcW w:w="7981" w:type="dxa"/>
            <w:tcMar>
              <w:bottom w:w="230" w:type="dxa"/>
              <w:right w:w="144" w:type="dxa"/>
            </w:tcMar>
          </w:tcPr>
          <w:p w14:paraId="3907CB0E" w14:textId="44224B43" w:rsidR="00F75D2E" w:rsidRDefault="00922414">
            <w:r w:rsidRPr="00922414">
              <w:t>Recent MCA graduate with a strong foundation in programming and software development. Eager to apply technical skills and problem-solving abilities in a dynamic organization, while continuously learning and growing in the IT industry.</w:t>
            </w:r>
          </w:p>
        </w:tc>
        <w:tc>
          <w:tcPr>
            <w:tcW w:w="1379" w:type="dxa"/>
          </w:tcPr>
          <w:p w14:paraId="7B05B093" w14:textId="77777777" w:rsidR="00F75D2E" w:rsidRDefault="00F75D2E"/>
        </w:tc>
      </w:tr>
      <w:tr w:rsidR="00F75D2E" w14:paraId="4F61C78B" w14:textId="77777777" w:rsidTr="00320560">
        <w:tc>
          <w:tcPr>
            <w:tcW w:w="7981" w:type="dxa"/>
            <w:tcMar>
              <w:bottom w:w="0" w:type="dxa"/>
              <w:right w:w="144" w:type="dxa"/>
            </w:tcMar>
            <w:vAlign w:val="bottom"/>
          </w:tcPr>
          <w:p w14:paraId="4188C6ED" w14:textId="77777777" w:rsidR="00F75D2E" w:rsidRDefault="00000000">
            <w:pPr>
              <w:pStyle w:val="Heading1"/>
            </w:pPr>
            <w:sdt>
              <w:sdtPr>
                <w:id w:val="1896543230"/>
                <w:placeholder>
                  <w:docPart w:val="D322138477644485BE3304B8DB0C91D2"/>
                </w:placeholder>
                <w:temporary/>
                <w:showingPlcHdr/>
                <w15:appearance w15:val="hidden"/>
              </w:sdtPr>
              <w:sdtContent>
                <w:r w:rsidR="00A16D47">
                  <w:t>Education</w:t>
                </w:r>
              </w:sdtContent>
            </w:sdt>
          </w:p>
        </w:tc>
        <w:tc>
          <w:tcPr>
            <w:tcW w:w="1379" w:type="dxa"/>
          </w:tcPr>
          <w:p w14:paraId="37443995" w14:textId="77777777" w:rsidR="00F75D2E" w:rsidRDefault="00F75D2E">
            <w:pPr>
              <w:pStyle w:val="Heading1"/>
            </w:pPr>
          </w:p>
        </w:tc>
      </w:tr>
      <w:tr w:rsidR="00F75D2E" w14:paraId="729F5A0F" w14:textId="77777777" w:rsidTr="00320560">
        <w:tc>
          <w:tcPr>
            <w:tcW w:w="7981" w:type="dxa"/>
            <w:tcMar>
              <w:bottom w:w="29" w:type="dxa"/>
              <w:right w:w="144" w:type="dxa"/>
            </w:tcMar>
          </w:tcPr>
          <w:p w14:paraId="75310519" w14:textId="3D563DF7" w:rsidR="00F75D2E" w:rsidRPr="00C00833" w:rsidRDefault="00C00833">
            <w:pPr>
              <w:rPr>
                <w:b/>
                <w:bCs/>
              </w:rPr>
            </w:pPr>
            <w:r w:rsidRPr="00C00833">
              <w:rPr>
                <w:b/>
                <w:bCs/>
              </w:rPr>
              <w:t>MCA</w:t>
            </w:r>
          </w:p>
          <w:p w14:paraId="69EBF6E2" w14:textId="6C0D7D37" w:rsidR="00922414" w:rsidRPr="00922414" w:rsidRDefault="00C00833" w:rsidP="00320560">
            <w:pPr>
              <w:rPr>
                <w:rStyle w:val="Emphasis"/>
              </w:rPr>
            </w:pPr>
            <w:r w:rsidRPr="00922414">
              <w:rPr>
                <w:rStyle w:val="Emphasis"/>
              </w:rPr>
              <w:t xml:space="preserve">J.D College of engineering and management </w:t>
            </w:r>
            <w:r w:rsidR="00922414" w:rsidRPr="00922414">
              <w:rPr>
                <w:rStyle w:val="Emphasis"/>
              </w:rPr>
              <w:t xml:space="preserve"> </w:t>
            </w:r>
          </w:p>
          <w:p w14:paraId="749D759B" w14:textId="4C8D75C5" w:rsidR="00F75D2E" w:rsidRPr="00922414" w:rsidRDefault="00C00833" w:rsidP="00320560">
            <w:pPr>
              <w:rPr>
                <w:rStyle w:val="Emphasis"/>
              </w:rPr>
            </w:pPr>
            <w:proofErr w:type="spellStart"/>
            <w:r w:rsidRPr="00922414">
              <w:rPr>
                <w:rStyle w:val="Emphasis"/>
                <w:i w:val="0"/>
                <w:iCs w:val="0"/>
              </w:rPr>
              <w:t>Dr.babasaheb</w:t>
            </w:r>
            <w:proofErr w:type="spellEnd"/>
            <w:r w:rsidRPr="00922414">
              <w:rPr>
                <w:rStyle w:val="Emphasis"/>
                <w:i w:val="0"/>
                <w:iCs w:val="0"/>
              </w:rPr>
              <w:t xml:space="preserve"> Ambedkar </w:t>
            </w:r>
            <w:r w:rsidR="00922414" w:rsidRPr="00922414">
              <w:rPr>
                <w:rStyle w:val="Emphasis"/>
                <w:i w:val="0"/>
                <w:iCs w:val="0"/>
              </w:rPr>
              <w:t>T</w:t>
            </w:r>
            <w:r w:rsidRPr="00922414">
              <w:rPr>
                <w:rStyle w:val="Emphasis"/>
                <w:i w:val="0"/>
                <w:iCs w:val="0"/>
              </w:rPr>
              <w:t xml:space="preserve">echnological </w:t>
            </w:r>
            <w:r w:rsidR="00922414" w:rsidRPr="00922414">
              <w:rPr>
                <w:rStyle w:val="Emphasis"/>
                <w:i w:val="0"/>
                <w:iCs w:val="0"/>
              </w:rPr>
              <w:t>U</w:t>
            </w:r>
            <w:r w:rsidRPr="00922414">
              <w:rPr>
                <w:rStyle w:val="Emphasis"/>
                <w:i w:val="0"/>
                <w:iCs w:val="0"/>
              </w:rPr>
              <w:t>niversity</w:t>
            </w:r>
            <w:r w:rsidRPr="00922414">
              <w:rPr>
                <w:rStyle w:val="Emphasis"/>
              </w:rPr>
              <w:t xml:space="preserve"> </w:t>
            </w:r>
          </w:p>
        </w:tc>
        <w:tc>
          <w:tcPr>
            <w:tcW w:w="1379" w:type="dxa"/>
          </w:tcPr>
          <w:p w14:paraId="57B5C04E" w14:textId="4A73DAB7" w:rsidR="00F75D2E" w:rsidRDefault="00F75D2E"/>
        </w:tc>
      </w:tr>
      <w:tr w:rsidR="00F75D2E" w14:paraId="4830750D" w14:textId="77777777" w:rsidTr="00320560">
        <w:tc>
          <w:tcPr>
            <w:tcW w:w="7981" w:type="dxa"/>
            <w:tcMar>
              <w:bottom w:w="230" w:type="dxa"/>
              <w:right w:w="144" w:type="dxa"/>
            </w:tcMar>
          </w:tcPr>
          <w:p w14:paraId="3DAC8592" w14:textId="642D5F8F" w:rsidR="00F75D2E" w:rsidRPr="00C00833" w:rsidRDefault="00C00833" w:rsidP="00C00833">
            <w:pPr>
              <w:rPr>
                <w:b/>
                <w:bCs/>
              </w:rPr>
            </w:pPr>
            <w:r w:rsidRPr="00C00833">
              <w:rPr>
                <w:b/>
                <w:bCs/>
              </w:rPr>
              <w:t>BSC C.S.</w:t>
            </w:r>
          </w:p>
          <w:p w14:paraId="39C2D10D" w14:textId="77777777" w:rsidR="00922414" w:rsidRDefault="00C00833" w:rsidP="00C00833">
            <w:pPr>
              <w:rPr>
                <w:i/>
                <w:iCs/>
              </w:rPr>
            </w:pPr>
            <w:r w:rsidRPr="00922414">
              <w:rPr>
                <w:i/>
                <w:iCs/>
              </w:rPr>
              <w:t xml:space="preserve">K.Z.S Science college </w:t>
            </w:r>
          </w:p>
          <w:p w14:paraId="7F8C0134" w14:textId="64CA9CEF" w:rsidR="00C00833" w:rsidRDefault="00922414" w:rsidP="00C00833">
            <w:proofErr w:type="spellStart"/>
            <w:r w:rsidRPr="00922414">
              <w:t>Rashtrasant</w:t>
            </w:r>
            <w:proofErr w:type="spellEnd"/>
            <w:r w:rsidRPr="00922414">
              <w:t xml:space="preserve"> </w:t>
            </w:r>
            <w:proofErr w:type="spellStart"/>
            <w:r w:rsidRPr="00922414">
              <w:t>Tukadoji</w:t>
            </w:r>
            <w:proofErr w:type="spellEnd"/>
            <w:r w:rsidRPr="00922414">
              <w:t xml:space="preserve"> Maharaj University</w:t>
            </w:r>
            <w:r>
              <w:t xml:space="preserve"> ,Nagpur</w:t>
            </w:r>
          </w:p>
        </w:tc>
        <w:tc>
          <w:tcPr>
            <w:tcW w:w="1379" w:type="dxa"/>
            <w:tcMar>
              <w:bottom w:w="230" w:type="dxa"/>
            </w:tcMar>
          </w:tcPr>
          <w:p w14:paraId="39172698" w14:textId="77777777" w:rsidR="00F75D2E" w:rsidRDefault="00F75D2E"/>
        </w:tc>
      </w:tr>
      <w:tr w:rsidR="00F75D2E" w14:paraId="5B192F1D" w14:textId="77777777" w:rsidTr="00320560">
        <w:tc>
          <w:tcPr>
            <w:tcW w:w="7981" w:type="dxa"/>
            <w:tcMar>
              <w:bottom w:w="0" w:type="dxa"/>
              <w:right w:w="144" w:type="dxa"/>
            </w:tcMar>
            <w:vAlign w:val="bottom"/>
          </w:tcPr>
          <w:p w14:paraId="060759C7" w14:textId="4F3FA536" w:rsidR="00F75D2E" w:rsidRDefault="00C00833">
            <w:pPr>
              <w:pStyle w:val="Heading1"/>
            </w:pPr>
            <w:r>
              <w:t>Technical Skills</w:t>
            </w:r>
          </w:p>
        </w:tc>
        <w:tc>
          <w:tcPr>
            <w:tcW w:w="1379" w:type="dxa"/>
          </w:tcPr>
          <w:p w14:paraId="630BE9E7" w14:textId="77777777" w:rsidR="00F75D2E" w:rsidRDefault="00F75D2E">
            <w:pPr>
              <w:pStyle w:val="Heading1"/>
            </w:pPr>
          </w:p>
        </w:tc>
      </w:tr>
      <w:tr w:rsidR="00F75D2E" w14:paraId="30111D38" w14:textId="77777777" w:rsidTr="00320560">
        <w:tc>
          <w:tcPr>
            <w:tcW w:w="7981" w:type="dxa"/>
            <w:tcMar>
              <w:top w:w="29" w:type="dxa"/>
              <w:bottom w:w="29" w:type="dxa"/>
              <w:right w:w="144" w:type="dxa"/>
            </w:tcMar>
          </w:tcPr>
          <w:p w14:paraId="70315076" w14:textId="42BCD18F" w:rsidR="00F75D2E" w:rsidRDefault="00F75D2E"/>
        </w:tc>
        <w:tc>
          <w:tcPr>
            <w:tcW w:w="1379" w:type="dxa"/>
          </w:tcPr>
          <w:p w14:paraId="2EE8B268" w14:textId="77777777" w:rsidR="00F75D2E" w:rsidRDefault="00F75D2E"/>
        </w:tc>
      </w:tr>
      <w:tr w:rsidR="00F75D2E" w14:paraId="59CEC030" w14:textId="77777777" w:rsidTr="00320560">
        <w:tc>
          <w:tcPr>
            <w:tcW w:w="7981" w:type="dxa"/>
            <w:tcMar>
              <w:bottom w:w="29" w:type="dxa"/>
              <w:right w:w="144" w:type="dxa"/>
            </w:tcMar>
          </w:tcPr>
          <w:p w14:paraId="353371DD" w14:textId="7BB3E80A" w:rsidR="00C00833" w:rsidRPr="00C00833" w:rsidRDefault="00C00833" w:rsidP="00C00833">
            <w:pPr>
              <w:pStyle w:val="ListBullet"/>
            </w:pPr>
            <w:r w:rsidRPr="00C00833">
              <w:rPr>
                <w:b/>
                <w:bCs/>
              </w:rPr>
              <w:t>Languages:</w:t>
            </w:r>
            <w:r w:rsidRPr="00C00833">
              <w:t xml:space="preserve"> Python, Java, C++</w:t>
            </w:r>
          </w:p>
          <w:p w14:paraId="11A40A99" w14:textId="1D440DC6" w:rsidR="00C00833" w:rsidRPr="00C00833" w:rsidRDefault="00C00833" w:rsidP="00C00833">
            <w:pPr>
              <w:pStyle w:val="ListBullet"/>
            </w:pPr>
            <w:r w:rsidRPr="00C00833">
              <w:rPr>
                <w:b/>
                <w:bCs/>
              </w:rPr>
              <w:t>Web Technologies:</w:t>
            </w:r>
            <w:r w:rsidRPr="00C00833">
              <w:t xml:space="preserve"> HTML, CSS, Bootstrap, React (basic), </w:t>
            </w:r>
            <w:proofErr w:type="spellStart"/>
            <w:r w:rsidRPr="00C00833">
              <w:t>PHP</w:t>
            </w:r>
            <w:r w:rsidR="00CC1800">
              <w:t>,JavaScript</w:t>
            </w:r>
            <w:proofErr w:type="spellEnd"/>
          </w:p>
          <w:p w14:paraId="5D3744DB" w14:textId="7AF4240E" w:rsidR="00C00833" w:rsidRPr="00C00833" w:rsidRDefault="00C00833" w:rsidP="00C00833">
            <w:pPr>
              <w:pStyle w:val="ListBullet"/>
            </w:pPr>
            <w:r w:rsidRPr="00C00833">
              <w:rPr>
                <w:b/>
                <w:bCs/>
              </w:rPr>
              <w:t>Databases:</w:t>
            </w:r>
            <w:r w:rsidRPr="00C00833">
              <w:t xml:space="preserve"> MySQL, MongoDB</w:t>
            </w:r>
          </w:p>
          <w:p w14:paraId="2C596505" w14:textId="6503F335" w:rsidR="00C00833" w:rsidRPr="00C00833" w:rsidRDefault="00C00833" w:rsidP="00C00833">
            <w:pPr>
              <w:pStyle w:val="ListBullet"/>
            </w:pPr>
            <w:r w:rsidRPr="00C00833">
              <w:rPr>
                <w:b/>
                <w:bCs/>
              </w:rPr>
              <w:t>Tools &amp; Platforms:</w:t>
            </w:r>
            <w:r w:rsidRPr="00C00833">
              <w:t xml:space="preserve"> Git, VS Code, </w:t>
            </w:r>
            <w:proofErr w:type="spellStart"/>
            <w:r w:rsidRPr="00C00833">
              <w:t>Jupyter</w:t>
            </w:r>
            <w:proofErr w:type="spellEnd"/>
            <w:r w:rsidRPr="00C00833">
              <w:t xml:space="preserve"> Notebook</w:t>
            </w:r>
          </w:p>
          <w:p w14:paraId="7C853406" w14:textId="0E505C8F" w:rsidR="00C00833" w:rsidRDefault="00C00833" w:rsidP="00C00833">
            <w:pPr>
              <w:pStyle w:val="ListBullet"/>
            </w:pPr>
            <w:r w:rsidRPr="00C00833">
              <w:rPr>
                <w:b/>
                <w:bCs/>
              </w:rPr>
              <w:t>Concepts:</w:t>
            </w:r>
            <w:r w:rsidRPr="00C00833">
              <w:t xml:space="preserve"> OOPs, DBMS, Data Structures, Software Engineering, Operating System</w:t>
            </w:r>
          </w:p>
          <w:p w14:paraId="69219437" w14:textId="4B9C5B96" w:rsidR="00F75D2E" w:rsidRPr="00CC1800" w:rsidRDefault="0022402F" w:rsidP="0022402F">
            <w:pPr>
              <w:pStyle w:val="ListBullet"/>
              <w:numPr>
                <w:ilvl w:val="0"/>
                <w:numId w:val="0"/>
              </w:numPr>
              <w:rPr>
                <w:b/>
                <w:bCs/>
                <w:u w:val="single"/>
              </w:rPr>
            </w:pPr>
            <w:r w:rsidRPr="00CC1800">
              <w:rPr>
                <w:b/>
                <w:bCs/>
                <w:sz w:val="28"/>
                <w:szCs w:val="28"/>
                <w:u w:val="single"/>
              </w:rPr>
              <w:t>Projects</w:t>
            </w:r>
          </w:p>
        </w:tc>
        <w:tc>
          <w:tcPr>
            <w:tcW w:w="1379" w:type="dxa"/>
          </w:tcPr>
          <w:p w14:paraId="483FFCB6" w14:textId="77777777" w:rsidR="00F75D2E" w:rsidRDefault="00F75D2E"/>
        </w:tc>
      </w:tr>
      <w:tr w:rsidR="00F75D2E" w14:paraId="3EF99635" w14:textId="77777777" w:rsidTr="00320560">
        <w:tc>
          <w:tcPr>
            <w:tcW w:w="7981" w:type="dxa"/>
            <w:tcMar>
              <w:bottom w:w="29" w:type="dxa"/>
              <w:right w:w="144" w:type="dxa"/>
            </w:tcMar>
          </w:tcPr>
          <w:p w14:paraId="0B1BB10D" w14:textId="0BA5EC72" w:rsidR="0022402F" w:rsidRPr="0022402F" w:rsidRDefault="0022402F" w:rsidP="0022402F">
            <w:r w:rsidRPr="0022402F">
              <w:rPr>
                <w:b/>
                <w:bCs/>
              </w:rPr>
              <w:t xml:space="preserve">Chronic Kidney Disease Prediction </w:t>
            </w:r>
            <w:r w:rsidR="00CC1800">
              <w:rPr>
                <w:b/>
                <w:bCs/>
              </w:rPr>
              <w:t>Using Machine Learning</w:t>
            </w:r>
          </w:p>
          <w:p w14:paraId="40640016" w14:textId="77777777" w:rsidR="0022402F" w:rsidRPr="0022402F" w:rsidRDefault="0022402F" w:rsidP="0022402F">
            <w:pPr>
              <w:numPr>
                <w:ilvl w:val="0"/>
                <w:numId w:val="16"/>
              </w:numPr>
            </w:pPr>
            <w:r w:rsidRPr="0022402F">
              <w:t>Built a web-based ML application to predict CKD using classification algorithms like SVM and Random Forest.</w:t>
            </w:r>
          </w:p>
          <w:p w14:paraId="576426F4" w14:textId="77777777" w:rsidR="0022402F" w:rsidRPr="0022402F" w:rsidRDefault="0022402F" w:rsidP="0022402F">
            <w:pPr>
              <w:numPr>
                <w:ilvl w:val="0"/>
                <w:numId w:val="16"/>
              </w:numPr>
            </w:pPr>
            <w:r w:rsidRPr="0022402F">
              <w:t>Tools Used: Python, Scikit-learn, Flask, HTML/CSS</w:t>
            </w:r>
          </w:p>
          <w:p w14:paraId="38374C1D" w14:textId="77777777" w:rsidR="0022402F" w:rsidRPr="0022402F" w:rsidRDefault="0022402F" w:rsidP="0022402F">
            <w:pPr>
              <w:numPr>
                <w:ilvl w:val="0"/>
                <w:numId w:val="16"/>
              </w:numPr>
            </w:pPr>
            <w:r w:rsidRPr="0022402F">
              <w:t>Achieved 94% accuracy on test data.</w:t>
            </w:r>
          </w:p>
          <w:p w14:paraId="3C6FB679" w14:textId="77777777" w:rsidR="0022402F" w:rsidRPr="0022402F" w:rsidRDefault="0022402F" w:rsidP="0022402F">
            <w:r w:rsidRPr="0022402F">
              <w:rPr>
                <w:b/>
                <w:bCs/>
              </w:rPr>
              <w:t>Library Management System (Java &amp; MySQL)</w:t>
            </w:r>
          </w:p>
          <w:p w14:paraId="24B813CE" w14:textId="77777777" w:rsidR="0022402F" w:rsidRPr="0022402F" w:rsidRDefault="0022402F" w:rsidP="0022402F">
            <w:pPr>
              <w:numPr>
                <w:ilvl w:val="0"/>
                <w:numId w:val="17"/>
              </w:numPr>
            </w:pPr>
            <w:r w:rsidRPr="0022402F">
              <w:t>Developed a desktop application to manage book inventories, student data, and issue records.</w:t>
            </w:r>
          </w:p>
          <w:p w14:paraId="44DC8321" w14:textId="77777777" w:rsidR="0022402F" w:rsidRDefault="0022402F" w:rsidP="0022402F">
            <w:pPr>
              <w:numPr>
                <w:ilvl w:val="0"/>
                <w:numId w:val="17"/>
              </w:numPr>
            </w:pPr>
            <w:r w:rsidRPr="0022402F">
              <w:t>Implemented CRUD operations with JDBC connectivity.</w:t>
            </w:r>
          </w:p>
          <w:p w14:paraId="2ED04D01" w14:textId="4BB52D08" w:rsidR="004E0AE5" w:rsidRDefault="004E0AE5" w:rsidP="004E0AE5">
            <w:pPr>
              <w:rPr>
                <w:b/>
                <w:bCs/>
              </w:rPr>
            </w:pPr>
            <w:r>
              <w:rPr>
                <w:b/>
                <w:bCs/>
              </w:rPr>
              <w:t>Scientific calculator (java)</w:t>
            </w:r>
          </w:p>
          <w:p w14:paraId="3E0A1285" w14:textId="5A1099BC" w:rsidR="004E0AE5" w:rsidRPr="004E0AE5" w:rsidRDefault="004E0AE5" w:rsidP="004E0AE5">
            <w:pPr>
              <w:numPr>
                <w:ilvl w:val="0"/>
                <w:numId w:val="17"/>
              </w:numPr>
            </w:pPr>
            <w:r w:rsidRPr="004E0AE5">
              <w:t xml:space="preserve"> Performs </w:t>
            </w:r>
            <w:r w:rsidRPr="004E0AE5">
              <w:rPr>
                <w:b/>
                <w:bCs/>
              </w:rPr>
              <w:t>basic operations</w:t>
            </w:r>
            <w:r w:rsidRPr="004E0AE5">
              <w:t>: Addition, Subtraction, Multiplication, Division</w:t>
            </w:r>
          </w:p>
          <w:p w14:paraId="23753C47" w14:textId="348C879C" w:rsidR="004E0AE5" w:rsidRPr="004E0AE5" w:rsidRDefault="004E0AE5" w:rsidP="004E0AE5">
            <w:pPr>
              <w:numPr>
                <w:ilvl w:val="0"/>
                <w:numId w:val="17"/>
              </w:numPr>
            </w:pPr>
            <w:r w:rsidRPr="004E0AE5">
              <w:t xml:space="preserve"> Includes </w:t>
            </w:r>
            <w:r w:rsidRPr="004E0AE5">
              <w:rPr>
                <w:b/>
                <w:bCs/>
              </w:rPr>
              <w:t>scientific functions</w:t>
            </w:r>
            <w:r w:rsidRPr="004E0AE5">
              <w:t>:</w:t>
            </w:r>
          </w:p>
          <w:p w14:paraId="03939B2D" w14:textId="56BE3635" w:rsidR="004E0AE5" w:rsidRPr="004E0AE5" w:rsidRDefault="004E0AE5" w:rsidP="00AA30B7">
            <w:pPr>
              <w:numPr>
                <w:ilvl w:val="0"/>
                <w:numId w:val="17"/>
              </w:numPr>
            </w:pPr>
            <w:r w:rsidRPr="004E0AE5">
              <w:t>Trigonometric (sin, cos, tan)</w:t>
            </w:r>
            <w:r>
              <w:t>,</w:t>
            </w:r>
            <w:r w:rsidRPr="004E0AE5">
              <w:t>Logarithmic (log, ln)</w:t>
            </w:r>
            <w:r>
              <w:t>,</w:t>
            </w:r>
            <w:r w:rsidRPr="004E0AE5">
              <w:t>Exponential and Power functions</w:t>
            </w:r>
            <w:r>
              <w:t>,</w:t>
            </w:r>
          </w:p>
          <w:p w14:paraId="50B4D19B" w14:textId="77777777" w:rsidR="004E0AE5" w:rsidRPr="004E0AE5" w:rsidRDefault="004E0AE5" w:rsidP="004E0AE5">
            <w:pPr>
              <w:ind w:left="720"/>
            </w:pPr>
            <w:r w:rsidRPr="004E0AE5">
              <w:t>Square root, factorial, and modulus</w:t>
            </w:r>
          </w:p>
          <w:p w14:paraId="43DA135B" w14:textId="3D71E270" w:rsidR="004E0AE5" w:rsidRPr="004E0AE5" w:rsidRDefault="004E0AE5" w:rsidP="004E0AE5">
            <w:pPr>
              <w:numPr>
                <w:ilvl w:val="0"/>
                <w:numId w:val="17"/>
              </w:numPr>
            </w:pPr>
            <w:r w:rsidRPr="004E0AE5">
              <w:t xml:space="preserve"> Supports </w:t>
            </w:r>
            <w:r w:rsidRPr="004E0AE5">
              <w:rPr>
                <w:b/>
                <w:bCs/>
              </w:rPr>
              <w:t>parentheses and operator precedence</w:t>
            </w:r>
          </w:p>
          <w:p w14:paraId="1BB466E5" w14:textId="77777777" w:rsidR="00922414" w:rsidRPr="00922414" w:rsidRDefault="004E0AE5" w:rsidP="003A65A1">
            <w:pPr>
              <w:numPr>
                <w:ilvl w:val="0"/>
                <w:numId w:val="17"/>
              </w:numPr>
              <w:rPr>
                <w:b/>
                <w:bCs/>
              </w:rPr>
            </w:pPr>
            <w:r w:rsidRPr="004E0AE5">
              <w:t xml:space="preserve"> Input validation and error handling (e.g., division by zero, invalid input</w:t>
            </w:r>
          </w:p>
          <w:p w14:paraId="4B544442" w14:textId="6E9315B3" w:rsidR="004E0AE5" w:rsidRPr="00922414" w:rsidRDefault="004E0AE5" w:rsidP="00CC1800">
            <w:pPr>
              <w:ind w:left="720"/>
              <w:rPr>
                <w:b/>
                <w:bCs/>
              </w:rPr>
            </w:pPr>
            <w:r w:rsidRPr="00922414">
              <w:rPr>
                <w:b/>
                <w:bCs/>
              </w:rPr>
              <w:t xml:space="preserve">        </w:t>
            </w:r>
          </w:p>
          <w:p w14:paraId="5A9F52CB" w14:textId="77777777" w:rsidR="0022402F" w:rsidRPr="0022402F" w:rsidRDefault="0022402F" w:rsidP="0022402F">
            <w:r w:rsidRPr="0022402F">
              <w:rPr>
                <w:b/>
                <w:bCs/>
              </w:rPr>
              <w:t>Online Portfolio Website</w:t>
            </w:r>
          </w:p>
          <w:p w14:paraId="64F37AD5" w14:textId="77777777" w:rsidR="00F75D2E" w:rsidRDefault="0022402F" w:rsidP="0022402F">
            <w:pPr>
              <w:numPr>
                <w:ilvl w:val="0"/>
                <w:numId w:val="18"/>
              </w:numPr>
            </w:pPr>
            <w:r w:rsidRPr="0022402F">
              <w:t>Designed and deployed a personal portfolio site using HTML, CSS, and JavaScript to showcase projects and resume</w:t>
            </w:r>
          </w:p>
          <w:p w14:paraId="0CA23B3A" w14:textId="77777777" w:rsidR="004E0AE5" w:rsidRDefault="004E0AE5" w:rsidP="004E0AE5"/>
          <w:p w14:paraId="3EA98571" w14:textId="77777777" w:rsidR="004E0AE5" w:rsidRPr="004E0AE5" w:rsidRDefault="004E0AE5" w:rsidP="004E0AE5">
            <w:pPr>
              <w:rPr>
                <w:b/>
                <w:bCs/>
                <w:sz w:val="28"/>
                <w:szCs w:val="28"/>
              </w:rPr>
            </w:pPr>
            <w:r w:rsidRPr="004E0AE5">
              <w:rPr>
                <w:b/>
                <w:bCs/>
                <w:sz w:val="28"/>
                <w:szCs w:val="28"/>
              </w:rPr>
              <w:t>Strengths</w:t>
            </w:r>
          </w:p>
          <w:p w14:paraId="08711207" w14:textId="77777777" w:rsidR="004E0AE5" w:rsidRPr="004E0AE5" w:rsidRDefault="004E0AE5" w:rsidP="004E0AE5">
            <w:pPr>
              <w:numPr>
                <w:ilvl w:val="0"/>
                <w:numId w:val="19"/>
              </w:numPr>
            </w:pPr>
            <w:r w:rsidRPr="004E0AE5">
              <w:t>Quick Learner and Adaptable</w:t>
            </w:r>
          </w:p>
          <w:p w14:paraId="7C928558" w14:textId="77777777" w:rsidR="00922414" w:rsidRDefault="004E0AE5" w:rsidP="00922414">
            <w:pPr>
              <w:numPr>
                <w:ilvl w:val="0"/>
                <w:numId w:val="19"/>
              </w:numPr>
            </w:pPr>
            <w:r w:rsidRPr="004E0AE5">
              <w:t>Good Communication &amp; Teamwork</w:t>
            </w:r>
          </w:p>
          <w:p w14:paraId="6449A722" w14:textId="77777777" w:rsidR="00CC1800" w:rsidRDefault="00CC1800" w:rsidP="00CC1800">
            <w:pPr>
              <w:rPr>
                <w:b/>
                <w:bCs/>
                <w:sz w:val="28"/>
                <w:szCs w:val="28"/>
              </w:rPr>
            </w:pPr>
          </w:p>
          <w:p w14:paraId="14A4A18E" w14:textId="5FFB0D82" w:rsidR="00CC1800" w:rsidRDefault="00CC1800" w:rsidP="00CC180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Experience</w:t>
            </w:r>
          </w:p>
          <w:p w14:paraId="35BA12F2" w14:textId="77777777" w:rsidR="00CC1800" w:rsidRDefault="00CC1800" w:rsidP="00CC1800">
            <w:pPr>
              <w:ind w:left="720"/>
            </w:pPr>
          </w:p>
          <w:p w14:paraId="563EA38F" w14:textId="15FA1310" w:rsidR="00CC1800" w:rsidRPr="00CC1800" w:rsidRDefault="00CC1800" w:rsidP="00CC1800">
            <w:pPr>
              <w:ind w:left="720"/>
              <w:rPr>
                <w:sz w:val="22"/>
                <w:szCs w:val="22"/>
              </w:rPr>
            </w:pPr>
            <w:r w:rsidRPr="00CC1800">
              <w:rPr>
                <w:sz w:val="22"/>
                <w:szCs w:val="22"/>
              </w:rPr>
              <w:t>Fresher</w:t>
            </w:r>
          </w:p>
          <w:p w14:paraId="2B7FB42C" w14:textId="3C158C21" w:rsidR="00CC1800" w:rsidRPr="004E0AE5" w:rsidRDefault="00CC1800" w:rsidP="00CC1800">
            <w:pPr>
              <w:rPr>
                <w:b/>
                <w:bCs/>
                <w:sz w:val="28"/>
                <w:szCs w:val="28"/>
              </w:rPr>
            </w:pPr>
          </w:p>
          <w:p w14:paraId="7C459651" w14:textId="77777777" w:rsidR="00CC1800" w:rsidRDefault="00CC1800" w:rsidP="00CC1800"/>
          <w:p w14:paraId="6BAFC4C1" w14:textId="098E2DCB" w:rsidR="00CC1800" w:rsidRDefault="00CC1800" w:rsidP="00CC1800"/>
        </w:tc>
        <w:tc>
          <w:tcPr>
            <w:tcW w:w="1379" w:type="dxa"/>
          </w:tcPr>
          <w:p w14:paraId="511C1FB7" w14:textId="77777777" w:rsidR="00F75D2E" w:rsidRDefault="00F75D2E"/>
        </w:tc>
      </w:tr>
      <w:tr w:rsidR="00F75D2E" w14:paraId="679E1C1C" w14:textId="77777777" w:rsidTr="00320560">
        <w:tc>
          <w:tcPr>
            <w:tcW w:w="7981" w:type="dxa"/>
            <w:tcMar>
              <w:right w:w="144" w:type="dxa"/>
            </w:tcMar>
          </w:tcPr>
          <w:p w14:paraId="27A00D74" w14:textId="77BCC7F1" w:rsidR="00F75D2E" w:rsidRDefault="00F75D2E" w:rsidP="0022402F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379" w:type="dxa"/>
          </w:tcPr>
          <w:p w14:paraId="4230DD14" w14:textId="77777777" w:rsidR="00F75D2E" w:rsidRDefault="00F75D2E"/>
        </w:tc>
      </w:tr>
      <w:tr w:rsidR="00F75D2E" w14:paraId="3F50EDE8" w14:textId="77777777" w:rsidTr="00320560">
        <w:tc>
          <w:tcPr>
            <w:tcW w:w="7981" w:type="dxa"/>
            <w:tcMar>
              <w:bottom w:w="29" w:type="dxa"/>
              <w:right w:w="144" w:type="dxa"/>
            </w:tcMar>
          </w:tcPr>
          <w:p w14:paraId="37A941D4" w14:textId="5B7464AD" w:rsidR="00F75D2E" w:rsidRDefault="00F75D2E"/>
        </w:tc>
        <w:tc>
          <w:tcPr>
            <w:tcW w:w="1379" w:type="dxa"/>
          </w:tcPr>
          <w:p w14:paraId="734F2BD1" w14:textId="77777777" w:rsidR="00F75D2E" w:rsidRDefault="00F75D2E"/>
        </w:tc>
      </w:tr>
      <w:tr w:rsidR="00F75D2E" w14:paraId="0B854087" w14:textId="77777777" w:rsidTr="00320560">
        <w:tc>
          <w:tcPr>
            <w:tcW w:w="7981" w:type="dxa"/>
            <w:tcMar>
              <w:right w:w="144" w:type="dxa"/>
            </w:tcMar>
          </w:tcPr>
          <w:p w14:paraId="1EC3B639" w14:textId="42F43C17" w:rsidR="00F75D2E" w:rsidRDefault="00F75D2E" w:rsidP="0022402F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379" w:type="dxa"/>
          </w:tcPr>
          <w:p w14:paraId="5532737C" w14:textId="77777777" w:rsidR="00F75D2E" w:rsidRDefault="00F75D2E"/>
        </w:tc>
      </w:tr>
      <w:tr w:rsidR="00F75D2E" w14:paraId="044E1DD5" w14:textId="77777777" w:rsidTr="00320560">
        <w:tc>
          <w:tcPr>
            <w:tcW w:w="7981" w:type="dxa"/>
            <w:tcMar>
              <w:bottom w:w="29" w:type="dxa"/>
              <w:right w:w="144" w:type="dxa"/>
            </w:tcMar>
          </w:tcPr>
          <w:p w14:paraId="120944C7" w14:textId="08B199F1" w:rsidR="00F75D2E" w:rsidRDefault="00F75D2E"/>
        </w:tc>
        <w:tc>
          <w:tcPr>
            <w:tcW w:w="1379" w:type="dxa"/>
          </w:tcPr>
          <w:p w14:paraId="08A02F95" w14:textId="77777777" w:rsidR="00F75D2E" w:rsidRDefault="00F75D2E"/>
        </w:tc>
      </w:tr>
      <w:tr w:rsidR="00F75D2E" w14:paraId="56B0911B" w14:textId="77777777" w:rsidTr="0022402F">
        <w:trPr>
          <w:trHeight w:val="39"/>
        </w:trPr>
        <w:tc>
          <w:tcPr>
            <w:tcW w:w="7981" w:type="dxa"/>
            <w:tcMar>
              <w:bottom w:w="230" w:type="dxa"/>
              <w:right w:w="144" w:type="dxa"/>
            </w:tcMar>
          </w:tcPr>
          <w:p w14:paraId="4744A8DF" w14:textId="64D763A9" w:rsidR="00F75D2E" w:rsidRDefault="00F75D2E" w:rsidP="0022402F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379" w:type="dxa"/>
          </w:tcPr>
          <w:p w14:paraId="300F5159" w14:textId="77777777" w:rsidR="00F75D2E" w:rsidRDefault="00F75D2E"/>
        </w:tc>
      </w:tr>
      <w:tr w:rsidR="00F75D2E" w14:paraId="0AB03CD1" w14:textId="77777777" w:rsidTr="00320560">
        <w:tc>
          <w:tcPr>
            <w:tcW w:w="7981" w:type="dxa"/>
            <w:tcMar>
              <w:bottom w:w="0" w:type="dxa"/>
              <w:right w:w="144" w:type="dxa"/>
            </w:tcMar>
          </w:tcPr>
          <w:p w14:paraId="4EBBA77A" w14:textId="7A9FE920" w:rsidR="00F75D2E" w:rsidRDefault="00F75D2E">
            <w:pPr>
              <w:pStyle w:val="Heading1"/>
            </w:pPr>
          </w:p>
        </w:tc>
        <w:tc>
          <w:tcPr>
            <w:tcW w:w="1379" w:type="dxa"/>
          </w:tcPr>
          <w:p w14:paraId="1014D807" w14:textId="77777777" w:rsidR="00F75D2E" w:rsidRDefault="00F75D2E">
            <w:pPr>
              <w:pStyle w:val="Heading1"/>
            </w:pPr>
          </w:p>
        </w:tc>
      </w:tr>
      <w:tr w:rsidR="00F75D2E" w14:paraId="6411E565" w14:textId="77777777" w:rsidTr="00320560">
        <w:tc>
          <w:tcPr>
            <w:tcW w:w="7981" w:type="dxa"/>
            <w:shd w:val="clear" w:color="auto" w:fill="auto"/>
            <w:tcMar>
              <w:bottom w:w="29" w:type="dxa"/>
              <w:right w:w="144" w:type="dxa"/>
            </w:tcMar>
          </w:tcPr>
          <w:p w14:paraId="49E1B2CD" w14:textId="4180B063" w:rsidR="00F75D2E" w:rsidRDefault="00F75D2E">
            <w:pPr>
              <w:rPr>
                <w:rStyle w:val="Emphasis"/>
              </w:rPr>
            </w:pPr>
          </w:p>
        </w:tc>
        <w:tc>
          <w:tcPr>
            <w:tcW w:w="1379" w:type="dxa"/>
          </w:tcPr>
          <w:p w14:paraId="729548AC" w14:textId="63BF6B35" w:rsidR="00F75D2E" w:rsidRDefault="00F75D2E"/>
        </w:tc>
      </w:tr>
    </w:tbl>
    <w:p w14:paraId="4A320A86" w14:textId="77777777" w:rsidR="00F75D2E" w:rsidRDefault="00F75D2E"/>
    <w:sectPr w:rsidR="00F75D2E" w:rsidSect="00CC1800">
      <w:footerReference w:type="default" r:id="rId8"/>
      <w:pgSz w:w="12240" w:h="15840"/>
      <w:pgMar w:top="720" w:right="720" w:bottom="720" w:left="153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AE2040" w14:textId="77777777" w:rsidR="00370DC5" w:rsidRDefault="00370DC5">
      <w:r>
        <w:separator/>
      </w:r>
    </w:p>
  </w:endnote>
  <w:endnote w:type="continuationSeparator" w:id="0">
    <w:p w14:paraId="368BE81F" w14:textId="77777777" w:rsidR="00370DC5" w:rsidRDefault="00370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702245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647B7C" w14:textId="77777777" w:rsidR="00F75D2E" w:rsidRDefault="00A16D4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384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2BA945" w14:textId="77777777" w:rsidR="00370DC5" w:rsidRDefault="00370DC5">
      <w:r>
        <w:separator/>
      </w:r>
    </w:p>
  </w:footnote>
  <w:footnote w:type="continuationSeparator" w:id="0">
    <w:p w14:paraId="39106836" w14:textId="77777777" w:rsidR="00370DC5" w:rsidRDefault="00370D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F"/>
    <w:multiLevelType w:val="singleLevel"/>
    <w:tmpl w:val="9C12D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2742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082027C2"/>
    <w:lvl w:ilvl="0">
      <w:start w:val="1"/>
      <w:numFmt w:val="decimal"/>
      <w:pStyle w:val="ListNumber"/>
      <w:lvlText w:val="%1."/>
      <w:lvlJc w:val="left"/>
      <w:pPr>
        <w:tabs>
          <w:tab w:val="num" w:pos="504"/>
        </w:tabs>
        <w:ind w:left="504" w:hanging="360"/>
      </w:pPr>
      <w:rPr>
        <w:rFonts w:hint="default"/>
        <w:color w:val="595959" w:themeColor="text1" w:themeTint="A6"/>
        <w:sz w:val="19"/>
      </w:rPr>
    </w:lvl>
  </w:abstractNum>
  <w:abstractNum w:abstractNumId="3" w15:restartNumberingAfterBreak="0">
    <w:nsid w:val="FFFFFF89"/>
    <w:multiLevelType w:val="singleLevel"/>
    <w:tmpl w:val="4ABA2C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46E67AD"/>
    <w:multiLevelType w:val="hybridMultilevel"/>
    <w:tmpl w:val="2CB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0F3DCB"/>
    <w:multiLevelType w:val="multilevel"/>
    <w:tmpl w:val="A3A6C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622236"/>
    <w:multiLevelType w:val="hybridMultilevel"/>
    <w:tmpl w:val="737A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BA2FF3"/>
    <w:multiLevelType w:val="hybridMultilevel"/>
    <w:tmpl w:val="5A04AEA0"/>
    <w:lvl w:ilvl="0" w:tplc="29261B8C">
      <w:start w:val="1"/>
      <w:numFmt w:val="bullet"/>
      <w:pStyle w:val="List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31BFE"/>
    <w:multiLevelType w:val="multilevel"/>
    <w:tmpl w:val="0D34E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3F6498"/>
    <w:multiLevelType w:val="multilevel"/>
    <w:tmpl w:val="D9EA7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AD2DFB"/>
    <w:multiLevelType w:val="hybridMultilevel"/>
    <w:tmpl w:val="B20279D4"/>
    <w:lvl w:ilvl="0" w:tplc="9980358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D001BD"/>
    <w:multiLevelType w:val="multilevel"/>
    <w:tmpl w:val="9E386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DD4496"/>
    <w:multiLevelType w:val="hybridMultilevel"/>
    <w:tmpl w:val="CA50FC4A"/>
    <w:lvl w:ilvl="0" w:tplc="91AA9A9A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174540"/>
    <w:multiLevelType w:val="hybridMultilevel"/>
    <w:tmpl w:val="DE02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AF1609"/>
    <w:multiLevelType w:val="hybridMultilevel"/>
    <w:tmpl w:val="3E64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470D11"/>
    <w:multiLevelType w:val="hybridMultilevel"/>
    <w:tmpl w:val="D132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5D3F8E"/>
    <w:multiLevelType w:val="hybridMultilevel"/>
    <w:tmpl w:val="C784AE7E"/>
    <w:lvl w:ilvl="0" w:tplc="A4D049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672C02"/>
    <w:multiLevelType w:val="multilevel"/>
    <w:tmpl w:val="043A8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8D4D3D"/>
    <w:multiLevelType w:val="hybridMultilevel"/>
    <w:tmpl w:val="9F22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54296C"/>
    <w:multiLevelType w:val="hybridMultilevel"/>
    <w:tmpl w:val="B5D6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7552624">
    <w:abstractNumId w:val="13"/>
  </w:num>
  <w:num w:numId="2" w16cid:durableId="499391828">
    <w:abstractNumId w:val="15"/>
  </w:num>
  <w:num w:numId="3" w16cid:durableId="1921714676">
    <w:abstractNumId w:val="6"/>
  </w:num>
  <w:num w:numId="4" w16cid:durableId="162011979">
    <w:abstractNumId w:val="4"/>
  </w:num>
  <w:num w:numId="5" w16cid:durableId="1767188332">
    <w:abstractNumId w:val="18"/>
  </w:num>
  <w:num w:numId="6" w16cid:durableId="1758747353">
    <w:abstractNumId w:val="14"/>
  </w:num>
  <w:num w:numId="7" w16cid:durableId="566458937">
    <w:abstractNumId w:val="19"/>
  </w:num>
  <w:num w:numId="8" w16cid:durableId="1651861009">
    <w:abstractNumId w:val="3"/>
  </w:num>
  <w:num w:numId="9" w16cid:durableId="1842692404">
    <w:abstractNumId w:val="2"/>
  </w:num>
  <w:num w:numId="10" w16cid:durableId="1856184398">
    <w:abstractNumId w:val="1"/>
  </w:num>
  <w:num w:numId="11" w16cid:durableId="1688749519">
    <w:abstractNumId w:val="0"/>
  </w:num>
  <w:num w:numId="12" w16cid:durableId="526597787">
    <w:abstractNumId w:val="16"/>
  </w:num>
  <w:num w:numId="13" w16cid:durableId="1436176374">
    <w:abstractNumId w:val="10"/>
  </w:num>
  <w:num w:numId="14" w16cid:durableId="1982267954">
    <w:abstractNumId w:val="12"/>
  </w:num>
  <w:num w:numId="15" w16cid:durableId="254673559">
    <w:abstractNumId w:val="7"/>
  </w:num>
  <w:num w:numId="16" w16cid:durableId="1503860764">
    <w:abstractNumId w:val="5"/>
  </w:num>
  <w:num w:numId="17" w16cid:durableId="560947068">
    <w:abstractNumId w:val="11"/>
  </w:num>
  <w:num w:numId="18" w16cid:durableId="1272862052">
    <w:abstractNumId w:val="17"/>
  </w:num>
  <w:num w:numId="19" w16cid:durableId="1683776602">
    <w:abstractNumId w:val="9"/>
  </w:num>
  <w:num w:numId="20" w16cid:durableId="19742086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833"/>
    <w:rsid w:val="0022402F"/>
    <w:rsid w:val="002342C7"/>
    <w:rsid w:val="002D031D"/>
    <w:rsid w:val="00320560"/>
    <w:rsid w:val="00370DC5"/>
    <w:rsid w:val="003A6A9B"/>
    <w:rsid w:val="004E099E"/>
    <w:rsid w:val="004E0AE5"/>
    <w:rsid w:val="004E6D62"/>
    <w:rsid w:val="006C02D2"/>
    <w:rsid w:val="00922414"/>
    <w:rsid w:val="00A16D47"/>
    <w:rsid w:val="00AD4F91"/>
    <w:rsid w:val="00AE61C8"/>
    <w:rsid w:val="00C00833"/>
    <w:rsid w:val="00CC1800"/>
    <w:rsid w:val="00DC2A3E"/>
    <w:rsid w:val="00DC384E"/>
    <w:rsid w:val="00E26810"/>
    <w:rsid w:val="00E96C7B"/>
    <w:rsid w:val="00F06D44"/>
    <w:rsid w:val="00F615E3"/>
    <w:rsid w:val="00F7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225A547E"/>
  <w15:docId w15:val="{282C6E7B-604C-4B55-897A-22588B8F5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5" w:qFormat="1"/>
    <w:lsdException w:name="List Number" w:uiPriority="5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iPriority="9" w:unhideWhenUsed="1" w:qFormat="1"/>
    <w:lsdException w:name="List Continue 2" w:semiHidden="1" w:uiPriority="10" w:unhideWhenUsed="1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320560"/>
  </w:style>
  <w:style w:type="paragraph" w:styleId="Heading1">
    <w:name w:val="heading 1"/>
    <w:basedOn w:val="Normal"/>
    <w:link w:val="Heading1Char"/>
    <w:uiPriority w:val="3"/>
    <w:unhideWhenUsed/>
    <w:qFormat/>
    <w:pPr>
      <w:outlineLvl w:val="0"/>
    </w:pPr>
    <w:rPr>
      <w:rFonts w:asciiTheme="majorHAnsi" w:hAnsiTheme="majorHAnsi"/>
      <w:caps/>
      <w:color w:val="595959" w:themeColor="text1" w:themeTint="A6"/>
      <w:spacing w:val="10"/>
      <w:sz w:val="18"/>
    </w:rPr>
  </w:style>
  <w:style w:type="paragraph" w:styleId="Heading2">
    <w:name w:val="heading 2"/>
    <w:basedOn w:val="Normal"/>
    <w:next w:val="Normal"/>
    <w:link w:val="Heading2Char"/>
    <w:uiPriority w:val="3"/>
    <w:semiHidden/>
    <w:unhideWhenUsed/>
    <w:qFormat/>
    <w:pPr>
      <w:outlineLvl w:val="1"/>
    </w:pPr>
    <w:rPr>
      <w:rFonts w:asciiTheme="majorHAnsi" w:hAnsiTheme="majorHAnsi"/>
      <w:caps/>
      <w:color w:val="595959" w:themeColor="text1" w:themeTint="A6"/>
      <w:spacing w:val="10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Heading1"/>
    <w:next w:val="Normal"/>
    <w:link w:val="Heading4Char"/>
    <w:uiPriority w:val="3"/>
    <w:semiHidden/>
    <w:unhideWhenUsed/>
    <w:qFormat/>
    <w:pPr>
      <w:outlineLvl w:val="3"/>
    </w:pPr>
    <w:rPr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hAnsiTheme="majorHAnsi"/>
      <w:caps/>
      <w:color w:val="595959" w:themeColor="text1" w:themeTint="A6"/>
      <w:spacing w:val="10"/>
      <w:sz w:val="18"/>
    </w:rPr>
  </w:style>
  <w:style w:type="character" w:styleId="Emphasis">
    <w:name w:val="Emphasis"/>
    <w:basedOn w:val="DefaultParagraphFont"/>
    <w:uiPriority w:val="4"/>
    <w:qFormat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3"/>
    <w:semiHidden/>
    <w:rPr>
      <w:rFonts w:asciiTheme="majorHAnsi" w:hAnsiTheme="majorHAnsi"/>
      <w:caps/>
      <w:color w:val="595959" w:themeColor="text1" w:themeTint="A6"/>
      <w:spacing w:val="10"/>
    </w:rPr>
  </w:style>
  <w:style w:type="character" w:customStyle="1" w:styleId="Heading3Char">
    <w:name w:val="Heading 3 Char"/>
    <w:basedOn w:val="DefaultParagraphFont"/>
    <w:link w:val="Heading3"/>
    <w:uiPriority w:val="3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3"/>
    <w:semiHidden/>
    <w:rPr>
      <w:rFonts w:asciiTheme="majorHAnsi" w:hAnsiTheme="majorHAnsi"/>
      <w:caps/>
      <w:spacing w:val="10"/>
      <w:sz w:val="18"/>
    </w:r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5"/>
    <w:qFormat/>
    <w:pPr>
      <w:numPr>
        <w:numId w:val="15"/>
      </w:numPr>
      <w:spacing w:after="80"/>
    </w:pPr>
  </w:style>
  <w:style w:type="paragraph" w:styleId="ListNumber">
    <w:name w:val="List Number"/>
    <w:basedOn w:val="Normal"/>
    <w:uiPriority w:val="5"/>
    <w:qFormat/>
    <w:pPr>
      <w:numPr>
        <w:numId w:val="9"/>
      </w:numPr>
      <w:contextualSpacing/>
    </w:pPr>
  </w:style>
  <w:style w:type="paragraph" w:styleId="Title">
    <w:name w:val="Title"/>
    <w:basedOn w:val="Normal"/>
    <w:link w:val="TitleChar"/>
    <w:uiPriority w:val="1"/>
    <w:qFormat/>
    <w:pPr>
      <w:contextualSpacing/>
    </w:pPr>
    <w:rPr>
      <w:rFonts w:asciiTheme="majorHAnsi" w:eastAsiaTheme="majorEastAsia" w:hAnsiTheme="majorHAnsi" w:cstheme="majorBidi"/>
      <w:caps/>
      <w:color w:val="595959" w:themeColor="text1" w:themeTint="A6"/>
      <w:spacing w:val="10"/>
      <w:kern w:val="28"/>
      <w:sz w:val="23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595959" w:themeColor="text1" w:themeTint="A6"/>
      <w:spacing w:val="10"/>
      <w:kern w:val="28"/>
      <w:sz w:val="23"/>
      <w:szCs w:val="56"/>
    </w:rPr>
  </w:style>
  <w:style w:type="paragraph" w:styleId="ListParagraph">
    <w:name w:val="List Paragraph"/>
    <w:basedOn w:val="Normal"/>
    <w:uiPriority w:val="34"/>
    <w:unhideWhenUsed/>
    <w:qFormat/>
    <w:rsid w:val="00CC18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9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ura\AppData\Roaming\Microsoft\Templates\Resume%20for%20recent%20college%20gradu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6DE074141A441D2AE6644A75492F7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B47109-8809-4B38-A980-2D270341B5C7}"/>
      </w:docPartPr>
      <w:docPartBody>
        <w:p w:rsidR="008E1819" w:rsidRDefault="008E1819">
          <w:pPr>
            <w:pStyle w:val="16DE074141A441D2AE6644A75492F768"/>
          </w:pPr>
          <w:r>
            <w:t>Your Name</w:t>
          </w:r>
        </w:p>
      </w:docPartBody>
    </w:docPart>
    <w:docPart>
      <w:docPartPr>
        <w:name w:val="BBE1137B41924447839CCE8138435F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808ADA-016F-4C49-BF39-F23C5AE538B8}"/>
      </w:docPartPr>
      <w:docPartBody>
        <w:p w:rsidR="008E1819" w:rsidRDefault="008E1819">
          <w:pPr>
            <w:pStyle w:val="BBE1137B41924447839CCE8138435FFF"/>
          </w:pPr>
          <w:r>
            <w:t>Objective</w:t>
          </w:r>
        </w:p>
      </w:docPartBody>
    </w:docPart>
    <w:docPart>
      <w:docPartPr>
        <w:name w:val="D322138477644485BE3304B8DB0C91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223E84-5F3C-4A26-8E0A-9D3719E0D12F}"/>
      </w:docPartPr>
      <w:docPartBody>
        <w:p w:rsidR="008E1819" w:rsidRDefault="008E1819">
          <w:pPr>
            <w:pStyle w:val="D322138477644485BE3304B8DB0C91D2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BA2FF3"/>
    <w:multiLevelType w:val="hybridMultilevel"/>
    <w:tmpl w:val="5A04AEA0"/>
    <w:lvl w:ilvl="0" w:tplc="29261B8C">
      <w:start w:val="1"/>
      <w:numFmt w:val="bullet"/>
      <w:pStyle w:val="List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3140149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819"/>
    <w:rsid w:val="002D031D"/>
    <w:rsid w:val="008E1819"/>
    <w:rsid w:val="00A6417A"/>
    <w:rsid w:val="00D57D11"/>
    <w:rsid w:val="00E96C7B"/>
    <w:rsid w:val="00F6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6DE074141A441D2AE6644A75492F768">
    <w:name w:val="16DE074141A441D2AE6644A75492F768"/>
  </w:style>
  <w:style w:type="paragraph" w:customStyle="1" w:styleId="BBE1137B41924447839CCE8138435FFF">
    <w:name w:val="BBE1137B41924447839CCE8138435FFF"/>
  </w:style>
  <w:style w:type="paragraph" w:customStyle="1" w:styleId="D322138477644485BE3304B8DB0C91D2">
    <w:name w:val="D322138477644485BE3304B8DB0C91D2"/>
  </w:style>
  <w:style w:type="character" w:styleId="Emphasis">
    <w:name w:val="Emphasis"/>
    <w:basedOn w:val="DefaultParagraphFont"/>
    <w:uiPriority w:val="4"/>
    <w:qFormat/>
    <w:rPr>
      <w:i/>
      <w:iCs/>
    </w:rPr>
  </w:style>
  <w:style w:type="paragraph" w:styleId="ListBullet">
    <w:name w:val="List Bullet"/>
    <w:basedOn w:val="Normal"/>
    <w:uiPriority w:val="5"/>
    <w:qFormat/>
    <w:pPr>
      <w:numPr>
        <w:numId w:val="1"/>
      </w:numPr>
      <w:spacing w:after="80" w:line="240" w:lineRule="auto"/>
    </w:pPr>
    <w:rPr>
      <w:kern w:val="0"/>
      <w:sz w:val="20"/>
      <w:szCs w:val="20"/>
      <w:lang w:bidi="ar-SA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AFB41D7F-452F-4915-8526-757A55CD5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for recent college graduate.dotx</Template>
  <TotalTime>33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Sarang Dinesh marotkar</dc:creator>
  <cp:keywords/>
  <dc:description/>
  <cp:lastModifiedBy>Sarang PC</cp:lastModifiedBy>
  <cp:revision>4</cp:revision>
  <dcterms:created xsi:type="dcterms:W3CDTF">2025-06-17T05:01:00Z</dcterms:created>
  <dcterms:modified xsi:type="dcterms:W3CDTF">2025-06-24T04:22:00Z</dcterms:modified>
  <cp:version/>
</cp:coreProperties>
</file>